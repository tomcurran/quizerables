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641" w:rsidRPr="00FA4641" w:rsidRDefault="00FA4641" w:rsidP="00FA4641">
      <w:pPr>
        <w:jc w:val="center"/>
        <w:rPr>
          <w:b/>
        </w:rPr>
      </w:pPr>
      <w:r>
        <w:rPr>
          <w:b/>
        </w:rPr>
        <w:t>Use Cases</w:t>
      </w:r>
    </w:p>
    <w:p w:rsidR="00FA4641" w:rsidRDefault="00FA4641" w:rsidP="00FA4641">
      <w:pPr>
        <w:rPr>
          <w:i/>
        </w:rPr>
      </w:pPr>
      <w:r>
        <w:rPr>
          <w:i/>
        </w:rPr>
        <w:t>Create Questionnaire</w:t>
      </w:r>
    </w:p>
    <w:p w:rsidR="00FA4641" w:rsidRDefault="00FA4641" w:rsidP="00FA4641">
      <w:pPr>
        <w:pStyle w:val="ListParagraph"/>
        <w:numPr>
          <w:ilvl w:val="0"/>
          <w:numId w:val="1"/>
        </w:numPr>
      </w:pPr>
      <w:r>
        <w:t>Bob clicks create new questionnaire</w:t>
      </w:r>
    </w:p>
    <w:p w:rsidR="00FA4641" w:rsidRDefault="00FA4641" w:rsidP="00FA4641">
      <w:pPr>
        <w:pStyle w:val="ListParagraph"/>
        <w:numPr>
          <w:ilvl w:val="0"/>
          <w:numId w:val="1"/>
        </w:numPr>
      </w:pPr>
      <w:r>
        <w:t>Bob logs in/registers (see registration use case)</w:t>
      </w:r>
    </w:p>
    <w:p w:rsidR="00FA4641" w:rsidRDefault="00FA4641" w:rsidP="00FA4641">
      <w:pPr>
        <w:pStyle w:val="ListParagraph"/>
        <w:numPr>
          <w:ilvl w:val="0"/>
          <w:numId w:val="1"/>
        </w:numPr>
      </w:pPr>
      <w:r>
        <w:t>Bob fills in title and description</w:t>
      </w:r>
    </w:p>
    <w:p w:rsidR="00FA4641" w:rsidRDefault="00FA4641" w:rsidP="00FA4641">
      <w:pPr>
        <w:pStyle w:val="ListParagraph"/>
        <w:numPr>
          <w:ilvl w:val="0"/>
          <w:numId w:val="1"/>
        </w:numPr>
      </w:pPr>
      <w:r>
        <w:t>Bob adds questions (see add question use case)</w:t>
      </w:r>
    </w:p>
    <w:p w:rsidR="00FA4641" w:rsidRDefault="00FA4641" w:rsidP="00FA4641">
      <w:pPr>
        <w:pStyle w:val="ListParagraph"/>
        <w:numPr>
          <w:ilvl w:val="0"/>
          <w:numId w:val="1"/>
        </w:numPr>
      </w:pPr>
      <w:r>
        <w:t>Bob edits questions (see edit question use case)</w:t>
      </w:r>
    </w:p>
    <w:p w:rsidR="00FA4641" w:rsidRDefault="00FA4641" w:rsidP="00FA4641">
      <w:pPr>
        <w:pStyle w:val="ListParagraph"/>
        <w:numPr>
          <w:ilvl w:val="0"/>
          <w:numId w:val="1"/>
        </w:numPr>
      </w:pPr>
      <w:r>
        <w:t>Bob deletes questions (see delete question use case)</w:t>
      </w:r>
    </w:p>
    <w:p w:rsidR="00FA4641" w:rsidRDefault="00FA4641" w:rsidP="00FA4641">
      <w:pPr>
        <w:pStyle w:val="ListParagraph"/>
        <w:numPr>
          <w:ilvl w:val="0"/>
          <w:numId w:val="1"/>
        </w:numPr>
      </w:pPr>
      <w:r>
        <w:t>Bob sets theme</w:t>
      </w:r>
    </w:p>
    <w:p w:rsidR="00FA4641" w:rsidRDefault="00FA4641" w:rsidP="00FA4641">
      <w:pPr>
        <w:pStyle w:val="ListParagraph"/>
        <w:numPr>
          <w:ilvl w:val="0"/>
          <w:numId w:val="1"/>
        </w:numPr>
      </w:pPr>
      <w:r>
        <w:t>Bob previews questionnaire appearance</w:t>
      </w:r>
    </w:p>
    <w:p w:rsidR="00FA4641" w:rsidRDefault="00FA4641" w:rsidP="00FA4641">
      <w:pPr>
        <w:pStyle w:val="ListParagraph"/>
        <w:numPr>
          <w:ilvl w:val="0"/>
          <w:numId w:val="1"/>
        </w:numPr>
      </w:pPr>
      <w:r>
        <w:t>Bob clicks save</w:t>
      </w:r>
    </w:p>
    <w:p w:rsidR="00FA4641" w:rsidRDefault="00FA4641" w:rsidP="00FA4641">
      <w:pPr>
        <w:pStyle w:val="ListParagraph"/>
        <w:numPr>
          <w:ilvl w:val="0"/>
          <w:numId w:val="1"/>
        </w:numPr>
      </w:pPr>
      <w:r>
        <w:t>Bob gets link to questionnaire</w:t>
      </w:r>
    </w:p>
    <w:p w:rsidR="00FA4641" w:rsidRDefault="00FA4641" w:rsidP="00FA4641">
      <w:r>
        <w:rPr>
          <w:i/>
        </w:rPr>
        <w:t>Add Question</w:t>
      </w:r>
    </w:p>
    <w:p w:rsidR="00FA4641" w:rsidRDefault="00FA4641" w:rsidP="00FA4641">
      <w:pPr>
        <w:pStyle w:val="ListParagraph"/>
        <w:numPr>
          <w:ilvl w:val="0"/>
          <w:numId w:val="2"/>
        </w:numPr>
      </w:pPr>
      <w:r>
        <w:t>Sandra clicks add question</w:t>
      </w:r>
    </w:p>
    <w:p w:rsidR="00FA4641" w:rsidRDefault="00FA4641" w:rsidP="00FA4641">
      <w:pPr>
        <w:pStyle w:val="ListParagraph"/>
        <w:numPr>
          <w:ilvl w:val="0"/>
          <w:numId w:val="2"/>
        </w:numPr>
      </w:pPr>
      <w:r>
        <w:t>Sandra enters question</w:t>
      </w:r>
    </w:p>
    <w:p w:rsidR="00FA4641" w:rsidRDefault="00FA4641" w:rsidP="00FA4641">
      <w:pPr>
        <w:pStyle w:val="ListParagraph"/>
        <w:numPr>
          <w:ilvl w:val="0"/>
          <w:numId w:val="2"/>
        </w:numPr>
      </w:pPr>
      <w:r>
        <w:t xml:space="preserve">Sandra </w:t>
      </w:r>
      <w:r>
        <w:t>ticks box if question is required</w:t>
      </w:r>
    </w:p>
    <w:p w:rsidR="00FA4641" w:rsidRDefault="00FA4641" w:rsidP="00FA4641">
      <w:pPr>
        <w:pStyle w:val="ListParagraph"/>
        <w:numPr>
          <w:ilvl w:val="0"/>
          <w:numId w:val="2"/>
        </w:numPr>
      </w:pPr>
      <w:r>
        <w:t xml:space="preserve">Sandra </w:t>
      </w:r>
      <w:r>
        <w:t>clicks save question</w:t>
      </w:r>
    </w:p>
    <w:p w:rsidR="00FA4641" w:rsidRDefault="00FA4641" w:rsidP="00FA4641">
      <w:pPr>
        <w:rPr>
          <w:i/>
        </w:rPr>
      </w:pPr>
      <w:r>
        <w:rPr>
          <w:i/>
        </w:rPr>
        <w:t>Edit Question</w:t>
      </w:r>
    </w:p>
    <w:p w:rsidR="00FA4641" w:rsidRDefault="00FA4641" w:rsidP="00FA4641">
      <w:pPr>
        <w:pStyle w:val="ListParagraph"/>
        <w:numPr>
          <w:ilvl w:val="0"/>
          <w:numId w:val="3"/>
        </w:numPr>
      </w:pPr>
      <w:r>
        <w:t>Gill clicks edit question</w:t>
      </w:r>
    </w:p>
    <w:p w:rsidR="00FA4641" w:rsidRDefault="00FA4641" w:rsidP="00FA4641">
      <w:pPr>
        <w:pStyle w:val="ListParagraph"/>
        <w:numPr>
          <w:ilvl w:val="0"/>
          <w:numId w:val="3"/>
        </w:numPr>
      </w:pPr>
      <w:r>
        <w:t>Gill changes question</w:t>
      </w:r>
    </w:p>
    <w:p w:rsidR="00FA4641" w:rsidRDefault="00FA4641" w:rsidP="00FA4641">
      <w:pPr>
        <w:pStyle w:val="ListParagraph"/>
        <w:numPr>
          <w:ilvl w:val="0"/>
          <w:numId w:val="3"/>
        </w:numPr>
      </w:pPr>
      <w:r>
        <w:t>Gill un</w:t>
      </w:r>
      <w:r w:rsidR="00660A80">
        <w:t>-</w:t>
      </w:r>
      <w:r>
        <w:t>ticks required box</w:t>
      </w:r>
    </w:p>
    <w:p w:rsidR="00FA4641" w:rsidRDefault="00FA4641" w:rsidP="00FA4641">
      <w:pPr>
        <w:pStyle w:val="ListParagraph"/>
        <w:numPr>
          <w:ilvl w:val="0"/>
          <w:numId w:val="3"/>
        </w:numPr>
      </w:pPr>
      <w:r>
        <w:t>Gill clicks save question</w:t>
      </w:r>
    </w:p>
    <w:p w:rsidR="00FA4641" w:rsidRDefault="00FA4641" w:rsidP="00FA4641">
      <w:pPr>
        <w:rPr>
          <w:i/>
        </w:rPr>
      </w:pPr>
      <w:r>
        <w:rPr>
          <w:i/>
        </w:rPr>
        <w:t>Delete Question</w:t>
      </w:r>
    </w:p>
    <w:p w:rsidR="00FA4641" w:rsidRDefault="00FA4641" w:rsidP="00FA4641">
      <w:pPr>
        <w:pStyle w:val="ListParagraph"/>
        <w:numPr>
          <w:ilvl w:val="0"/>
          <w:numId w:val="4"/>
        </w:numPr>
      </w:pPr>
      <w:r>
        <w:t>Norbert clicks delete question</w:t>
      </w:r>
    </w:p>
    <w:p w:rsidR="00FA4641" w:rsidRDefault="00FA4641" w:rsidP="00FA4641">
      <w:pPr>
        <w:pStyle w:val="ListParagraph"/>
        <w:numPr>
          <w:ilvl w:val="0"/>
          <w:numId w:val="4"/>
        </w:numPr>
      </w:pPr>
      <w:r>
        <w:t>Norbert click confirm delete question</w:t>
      </w:r>
    </w:p>
    <w:p w:rsidR="00FA4641" w:rsidRDefault="00660A80" w:rsidP="00FA4641">
      <w:pPr>
        <w:rPr>
          <w:i/>
        </w:rPr>
      </w:pPr>
      <w:r>
        <w:rPr>
          <w:i/>
        </w:rPr>
        <w:t>Log in</w:t>
      </w:r>
    </w:p>
    <w:p w:rsidR="00660A80" w:rsidRDefault="00660A80" w:rsidP="00660A80">
      <w:pPr>
        <w:pStyle w:val="ListParagraph"/>
        <w:numPr>
          <w:ilvl w:val="0"/>
          <w:numId w:val="5"/>
        </w:numPr>
      </w:pPr>
      <w:r>
        <w:t>Claire types in email and password</w:t>
      </w:r>
    </w:p>
    <w:p w:rsidR="00660A80" w:rsidRDefault="00660A80" w:rsidP="00660A80">
      <w:pPr>
        <w:pStyle w:val="ListParagraph"/>
        <w:numPr>
          <w:ilvl w:val="0"/>
          <w:numId w:val="5"/>
        </w:numPr>
      </w:pPr>
      <w:r>
        <w:t>Claire clicks log in</w:t>
      </w:r>
    </w:p>
    <w:p w:rsidR="00660A80" w:rsidRDefault="00660A80" w:rsidP="00660A80">
      <w:pPr>
        <w:pStyle w:val="ListParagraph"/>
        <w:numPr>
          <w:ilvl w:val="0"/>
          <w:numId w:val="5"/>
        </w:numPr>
      </w:pPr>
      <w:r>
        <w:t>Claire does stuff</w:t>
      </w:r>
    </w:p>
    <w:p w:rsidR="00660A80" w:rsidRDefault="00660A80" w:rsidP="00660A80">
      <w:pPr>
        <w:pStyle w:val="ListParagraph"/>
        <w:numPr>
          <w:ilvl w:val="0"/>
          <w:numId w:val="5"/>
        </w:numPr>
      </w:pPr>
      <w:r>
        <w:t>Claire clicks log out</w:t>
      </w:r>
    </w:p>
    <w:p w:rsidR="00660A80" w:rsidRDefault="00660A80" w:rsidP="00660A80">
      <w:pPr>
        <w:rPr>
          <w:i/>
        </w:rPr>
      </w:pPr>
      <w:r>
        <w:rPr>
          <w:i/>
        </w:rPr>
        <w:t>Register</w:t>
      </w:r>
    </w:p>
    <w:p w:rsidR="00660A80" w:rsidRDefault="00660A80" w:rsidP="00660A80">
      <w:pPr>
        <w:pStyle w:val="ListParagraph"/>
        <w:numPr>
          <w:ilvl w:val="0"/>
          <w:numId w:val="7"/>
        </w:numPr>
      </w:pPr>
      <w:r>
        <w:t>Mike clicks register on log in page</w:t>
      </w:r>
    </w:p>
    <w:p w:rsidR="00660A80" w:rsidRDefault="00660A80" w:rsidP="00660A80">
      <w:pPr>
        <w:pStyle w:val="ListParagraph"/>
        <w:numPr>
          <w:ilvl w:val="0"/>
          <w:numId w:val="7"/>
        </w:numPr>
      </w:pPr>
      <w:r>
        <w:t>Mike enters details</w:t>
      </w:r>
    </w:p>
    <w:p w:rsidR="00660A80" w:rsidRDefault="00660A80" w:rsidP="00660A80">
      <w:pPr>
        <w:pStyle w:val="ListParagraph"/>
        <w:numPr>
          <w:ilvl w:val="0"/>
          <w:numId w:val="7"/>
        </w:numPr>
      </w:pPr>
      <w:r>
        <w:t>Mike clicks send</w:t>
      </w:r>
    </w:p>
    <w:p w:rsidR="00660A80" w:rsidRDefault="00660A80" w:rsidP="00660A80">
      <w:pPr>
        <w:pStyle w:val="ListParagraph"/>
        <w:numPr>
          <w:ilvl w:val="0"/>
          <w:numId w:val="7"/>
        </w:numPr>
      </w:pPr>
      <w:r>
        <w:t>Mike logs in with registered details</w:t>
      </w:r>
    </w:p>
    <w:p w:rsidR="008C0A66" w:rsidRDefault="008C0A66" w:rsidP="008C0A66">
      <w:pPr>
        <w:rPr>
          <w:i/>
        </w:rPr>
      </w:pPr>
      <w:r>
        <w:rPr>
          <w:i/>
        </w:rPr>
        <w:t>Answer Questionnaire</w:t>
      </w:r>
    </w:p>
    <w:p w:rsidR="008C0A66" w:rsidRDefault="008C0A66" w:rsidP="008C0A66">
      <w:pPr>
        <w:pStyle w:val="ListParagraph"/>
        <w:numPr>
          <w:ilvl w:val="0"/>
          <w:numId w:val="9"/>
        </w:numPr>
      </w:pPr>
      <w:r>
        <w:lastRenderedPageBreak/>
        <w:t>Lou clicks on link to questionnaire</w:t>
      </w:r>
    </w:p>
    <w:p w:rsidR="008C0A66" w:rsidRDefault="008C0A66" w:rsidP="008C0A66">
      <w:pPr>
        <w:pStyle w:val="ListParagraph"/>
        <w:numPr>
          <w:ilvl w:val="0"/>
          <w:numId w:val="9"/>
        </w:numPr>
      </w:pPr>
      <w:r>
        <w:t>Lou fills out questionnaire</w:t>
      </w:r>
    </w:p>
    <w:p w:rsidR="008C0A66" w:rsidRPr="008C0A66" w:rsidRDefault="008C0A66" w:rsidP="008C0A66">
      <w:pPr>
        <w:pStyle w:val="ListParagraph"/>
        <w:numPr>
          <w:ilvl w:val="0"/>
          <w:numId w:val="9"/>
        </w:numPr>
      </w:pPr>
      <w:r>
        <w:t>Lou clicks send</w:t>
      </w:r>
      <w:bookmarkStart w:id="0" w:name="_GoBack"/>
      <w:bookmarkEnd w:id="0"/>
    </w:p>
    <w:sectPr w:rsidR="008C0A66" w:rsidRPr="008C0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10A9"/>
    <w:multiLevelType w:val="hybridMultilevel"/>
    <w:tmpl w:val="C368F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A746F"/>
    <w:multiLevelType w:val="hybridMultilevel"/>
    <w:tmpl w:val="4FC478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83682"/>
    <w:multiLevelType w:val="hybridMultilevel"/>
    <w:tmpl w:val="BFE08E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276E6"/>
    <w:multiLevelType w:val="hybridMultilevel"/>
    <w:tmpl w:val="2D56A6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F15EB7"/>
    <w:multiLevelType w:val="hybridMultilevel"/>
    <w:tmpl w:val="AA1C9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396749"/>
    <w:multiLevelType w:val="hybridMultilevel"/>
    <w:tmpl w:val="5AA28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456E7"/>
    <w:multiLevelType w:val="hybridMultilevel"/>
    <w:tmpl w:val="2A6842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D336C4"/>
    <w:multiLevelType w:val="hybridMultilevel"/>
    <w:tmpl w:val="63C88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D84488"/>
    <w:multiLevelType w:val="hybridMultilevel"/>
    <w:tmpl w:val="B9AC85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641"/>
    <w:rsid w:val="00660A80"/>
    <w:rsid w:val="00734A5B"/>
    <w:rsid w:val="008C0A66"/>
    <w:rsid w:val="0092752E"/>
    <w:rsid w:val="00FA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6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FB84ED98.dotm</Template>
  <TotalTime>23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Strathclyde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</dc:creator>
  <cp:lastModifiedBy>CIS</cp:lastModifiedBy>
  <cp:revision>1</cp:revision>
  <dcterms:created xsi:type="dcterms:W3CDTF">2012-04-02T13:23:00Z</dcterms:created>
  <dcterms:modified xsi:type="dcterms:W3CDTF">2012-04-02T14:10:00Z</dcterms:modified>
</cp:coreProperties>
</file>