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EE" w:rsidRPr="00FF10EE" w:rsidRDefault="00AE1876" w:rsidP="00FF10EE">
      <w:pPr>
        <w:jc w:val="center"/>
        <w:rPr>
          <w:b/>
        </w:rPr>
      </w:pPr>
      <w:r>
        <w:rPr>
          <w:b/>
        </w:rPr>
        <w:t>Les Quizérables</w:t>
      </w:r>
      <w:r w:rsidR="004F0356">
        <w:rPr>
          <w:b/>
        </w:rPr>
        <w:t xml:space="preserve"> Requirements</w:t>
      </w:r>
    </w:p>
    <w:p w:rsidR="004F0356" w:rsidRDefault="00EE58BC" w:rsidP="004F0356">
      <w:pPr>
        <w:pStyle w:val="ListParagraph"/>
        <w:numPr>
          <w:ilvl w:val="0"/>
          <w:numId w:val="2"/>
        </w:numPr>
      </w:pPr>
      <w:r>
        <w:t>Create a new questionnaire</w:t>
      </w:r>
    </w:p>
    <w:p w:rsidR="00AE1876" w:rsidRDefault="00AE1876" w:rsidP="00AE1876">
      <w:pPr>
        <w:pStyle w:val="ListParagraph"/>
        <w:numPr>
          <w:ilvl w:val="0"/>
          <w:numId w:val="2"/>
        </w:numPr>
      </w:pPr>
      <w:r>
        <w:t>Add, edit, delete questions</w:t>
      </w:r>
    </w:p>
    <w:p w:rsidR="004F0356" w:rsidRDefault="004F0356" w:rsidP="004F0356">
      <w:pPr>
        <w:pStyle w:val="ListParagraph"/>
        <w:numPr>
          <w:ilvl w:val="0"/>
          <w:numId w:val="2"/>
        </w:numPr>
      </w:pPr>
      <w:r>
        <w:t>View and aggregate results</w:t>
      </w:r>
      <w:r w:rsidR="00EE58BC">
        <w:t xml:space="preserve"> with chart</w:t>
      </w:r>
    </w:p>
    <w:p w:rsidR="004F0356" w:rsidRDefault="004F0356" w:rsidP="004F0356">
      <w:pPr>
        <w:pStyle w:val="ListParagraph"/>
        <w:numPr>
          <w:ilvl w:val="0"/>
          <w:numId w:val="2"/>
        </w:numPr>
      </w:pPr>
      <w:r>
        <w:t>Answer questionnaire</w:t>
      </w:r>
    </w:p>
    <w:p w:rsidR="004F0356" w:rsidRDefault="004F0356" w:rsidP="004F0356">
      <w:pPr>
        <w:pStyle w:val="ListParagraph"/>
        <w:numPr>
          <w:ilvl w:val="0"/>
          <w:numId w:val="2"/>
        </w:numPr>
      </w:pPr>
      <w:r>
        <w:t>Change theme</w:t>
      </w:r>
    </w:p>
    <w:p w:rsidR="004F0356" w:rsidRDefault="004F0356" w:rsidP="004F0356">
      <w:pPr>
        <w:pStyle w:val="ListParagraph"/>
        <w:numPr>
          <w:ilvl w:val="0"/>
          <w:numId w:val="2"/>
        </w:numPr>
      </w:pPr>
      <w:r>
        <w:t>User registration and sessions</w:t>
      </w:r>
    </w:p>
    <w:p w:rsidR="00FF10EE" w:rsidRDefault="00FF10EE" w:rsidP="00FF10EE">
      <w:pPr>
        <w:pStyle w:val="ListParagraph"/>
        <w:numPr>
          <w:ilvl w:val="0"/>
          <w:numId w:val="2"/>
        </w:numPr>
      </w:pPr>
      <w:r>
        <w:t>Make questions (not) required</w:t>
      </w:r>
    </w:p>
    <w:p w:rsidR="004F0356" w:rsidRDefault="00FF10EE" w:rsidP="004F0356">
      <w:pPr>
        <w:rPr>
          <w:b/>
        </w:rPr>
      </w:pPr>
      <w:r>
        <w:rPr>
          <w:b/>
        </w:rPr>
        <w:t>Additional requirements</w:t>
      </w:r>
    </w:p>
    <w:p w:rsidR="004F0356" w:rsidRDefault="004F0356" w:rsidP="004F0356">
      <w:pPr>
        <w:pStyle w:val="ListParagraph"/>
        <w:numPr>
          <w:ilvl w:val="0"/>
          <w:numId w:val="3"/>
        </w:numPr>
      </w:pPr>
      <w:r>
        <w:t xml:space="preserve">Multiple types of questions </w:t>
      </w:r>
      <w:r w:rsidR="00AE1876">
        <w:t>e.g.</w:t>
      </w:r>
      <w:r>
        <w:t xml:space="preserve"> </w:t>
      </w:r>
      <w:r w:rsidR="00AE1876">
        <w:t>multiple</w:t>
      </w:r>
      <w:r>
        <w:t xml:space="preserve"> choice, ratings, poll etc.</w:t>
      </w:r>
    </w:p>
    <w:p w:rsidR="004F0356" w:rsidRDefault="004F0356" w:rsidP="004F0356">
      <w:pPr>
        <w:pStyle w:val="ListParagraph"/>
        <w:numPr>
          <w:ilvl w:val="0"/>
          <w:numId w:val="3"/>
        </w:numPr>
      </w:pPr>
      <w:r>
        <w:t xml:space="preserve">Authenticate with external website </w:t>
      </w:r>
      <w:r w:rsidR="00AE1876">
        <w:t>e.g.</w:t>
      </w:r>
      <w:r>
        <w:t xml:space="preserve"> Facebook/Gmail</w:t>
      </w:r>
    </w:p>
    <w:p w:rsidR="004F0356" w:rsidRDefault="004F0356" w:rsidP="004F0356">
      <w:pPr>
        <w:pStyle w:val="ListParagraph"/>
        <w:numPr>
          <w:ilvl w:val="0"/>
          <w:numId w:val="3"/>
        </w:numPr>
      </w:pPr>
      <w:r>
        <w:t xml:space="preserve">Share form </w:t>
      </w:r>
      <w:r w:rsidR="00AE1876">
        <w:t>e.g.</w:t>
      </w:r>
      <w:r>
        <w:t xml:space="preserve"> Email, social networks</w:t>
      </w:r>
    </w:p>
    <w:p w:rsidR="004F0356" w:rsidRDefault="004F0356" w:rsidP="004F0356">
      <w:pPr>
        <w:pStyle w:val="ListParagraph"/>
        <w:numPr>
          <w:ilvl w:val="0"/>
          <w:numId w:val="3"/>
        </w:numPr>
      </w:pPr>
      <w:r>
        <w:t>Export data to CSV</w:t>
      </w:r>
    </w:p>
    <w:p w:rsidR="004F0356" w:rsidRDefault="004F0356" w:rsidP="004F0356">
      <w:pPr>
        <w:pStyle w:val="ListParagraph"/>
        <w:numPr>
          <w:ilvl w:val="0"/>
          <w:numId w:val="3"/>
        </w:numPr>
      </w:pPr>
      <w:r>
        <w:t xml:space="preserve">Notification to quizmaster when answer is </w:t>
      </w:r>
      <w:r w:rsidR="00AE1876">
        <w:t>received</w:t>
      </w:r>
    </w:p>
    <w:p w:rsidR="00AE1876" w:rsidRDefault="00AE1876" w:rsidP="004F0356">
      <w:pPr>
        <w:pStyle w:val="ListParagraph"/>
        <w:numPr>
          <w:ilvl w:val="0"/>
          <w:numId w:val="3"/>
        </w:numPr>
      </w:pPr>
      <w:r>
        <w:t>Embed questionnaire</w:t>
      </w:r>
    </w:p>
    <w:p w:rsidR="00AE1876" w:rsidRDefault="00AE1876" w:rsidP="004F0356">
      <w:pPr>
        <w:pStyle w:val="ListParagraph"/>
        <w:numPr>
          <w:ilvl w:val="0"/>
          <w:numId w:val="3"/>
        </w:numPr>
      </w:pPr>
      <w:r>
        <w:t>Pages</w:t>
      </w:r>
    </w:p>
    <w:p w:rsidR="00AE1876" w:rsidRDefault="00EE58BC" w:rsidP="004F0356">
      <w:pPr>
        <w:pStyle w:val="ListParagraph"/>
        <w:numPr>
          <w:ilvl w:val="0"/>
          <w:numId w:val="3"/>
        </w:numPr>
      </w:pPr>
      <w:r>
        <w:t>Scored q</w:t>
      </w:r>
      <w:r w:rsidR="00AE1876">
        <w:t>uiz</w:t>
      </w:r>
    </w:p>
    <w:p w:rsidR="00E40C25" w:rsidRPr="004F0356" w:rsidRDefault="00E40C25" w:rsidP="004F0356">
      <w:pPr>
        <w:pStyle w:val="ListParagraph"/>
        <w:numPr>
          <w:ilvl w:val="0"/>
          <w:numId w:val="3"/>
        </w:numPr>
      </w:pPr>
      <w:r>
        <w:t>Private questionnaire</w:t>
      </w:r>
      <w:bookmarkStart w:id="0" w:name="_GoBack"/>
      <w:bookmarkEnd w:id="0"/>
    </w:p>
    <w:sectPr w:rsidR="00E40C25" w:rsidRPr="004F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A9D"/>
    <w:multiLevelType w:val="hybridMultilevel"/>
    <w:tmpl w:val="79CCF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215DC"/>
    <w:multiLevelType w:val="hybridMultilevel"/>
    <w:tmpl w:val="798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A3CE3"/>
    <w:multiLevelType w:val="hybridMultilevel"/>
    <w:tmpl w:val="21C84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56"/>
    <w:rsid w:val="004F0356"/>
    <w:rsid w:val="00734A5B"/>
    <w:rsid w:val="0092752E"/>
    <w:rsid w:val="00AE1876"/>
    <w:rsid w:val="00E40C25"/>
    <w:rsid w:val="00EE58BC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FB84ED98.dotm</Template>
  <TotalTime>46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CIS</cp:lastModifiedBy>
  <cp:revision>1</cp:revision>
  <dcterms:created xsi:type="dcterms:W3CDTF">2012-04-02T13:00:00Z</dcterms:created>
  <dcterms:modified xsi:type="dcterms:W3CDTF">2012-04-02T14:09:00Z</dcterms:modified>
</cp:coreProperties>
</file>